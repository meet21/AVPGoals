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71E3" w14:textId="18489A1C" w:rsidR="00320711" w:rsidRDefault="00224313" w:rsidP="006C0FCF">
      <w:pPr>
        <w:pStyle w:val="Heading1"/>
        <w:jc w:val="both"/>
      </w:pPr>
      <w:r>
        <w:t xml:space="preserve">Entrepreneurship - </w:t>
      </w:r>
      <w:r w:rsidR="009A01E6">
        <w:t>How to Run a Startup</w:t>
      </w:r>
    </w:p>
    <w:p w14:paraId="1FD5C10C" w14:textId="2A5FEBE4" w:rsidR="00320711" w:rsidRPr="00AA19E4" w:rsidRDefault="003613DC" w:rsidP="006C0FCF">
      <w:pPr>
        <w:pStyle w:val="Heading2"/>
        <w:jc w:val="both"/>
        <w:rPr>
          <w:sz w:val="24"/>
          <w:szCs w:val="24"/>
        </w:rPr>
      </w:pPr>
      <w:r w:rsidRPr="00AA19E4">
        <w:rPr>
          <w:sz w:val="24"/>
          <w:szCs w:val="24"/>
        </w:rPr>
        <w:t xml:space="preserve">We are sure some of you would already be excited by reading the module name itself, while some would be wondering why </w:t>
      </w:r>
      <w:r w:rsidR="00224313" w:rsidRPr="00AA19E4">
        <w:rPr>
          <w:sz w:val="24"/>
          <w:szCs w:val="24"/>
        </w:rPr>
        <w:t>we even need</w:t>
      </w:r>
      <w:r w:rsidRPr="00AA19E4">
        <w:rPr>
          <w:sz w:val="24"/>
          <w:szCs w:val="24"/>
        </w:rPr>
        <w:t xml:space="preserve"> to study this.</w:t>
      </w:r>
      <w:r w:rsidR="00224313">
        <w:rPr>
          <w:sz w:val="24"/>
          <w:szCs w:val="24"/>
        </w:rPr>
        <w:t xml:space="preserve"> If you ever want to start something of your own, undergraduate is the best time of experiment – you will never have as much time as you have now. Running a business is hard but we are here to make it simple for you. Not Easy, but simple.</w:t>
      </w:r>
    </w:p>
    <w:p w14:paraId="665BA9F2" w14:textId="3CE9592D" w:rsidR="003613DC" w:rsidRPr="00AA19E4" w:rsidRDefault="00224313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613DC" w:rsidRPr="00AA19E4">
        <w:rPr>
          <w:sz w:val="24"/>
          <w:szCs w:val="24"/>
        </w:rPr>
        <w:t>his module will broaden you</w:t>
      </w:r>
      <w:r>
        <w:rPr>
          <w:sz w:val="24"/>
          <w:szCs w:val="24"/>
        </w:rPr>
        <w:t>r</w:t>
      </w:r>
      <w:r w:rsidR="003613DC" w:rsidRPr="00AA19E4">
        <w:rPr>
          <w:sz w:val="24"/>
          <w:szCs w:val="24"/>
        </w:rPr>
        <w:t xml:space="preserve"> thinking and perspective. It will act as guide for those who were excited and </w:t>
      </w:r>
      <w:r w:rsidR="00AA19E4" w:rsidRPr="00AA19E4">
        <w:rPr>
          <w:sz w:val="24"/>
          <w:szCs w:val="24"/>
        </w:rPr>
        <w:t>at least give a better understanding to ones who were not interested.</w:t>
      </w:r>
    </w:p>
    <w:p w14:paraId="6A5911C3" w14:textId="08230DD6" w:rsidR="00AA19E4" w:rsidRDefault="00224313" w:rsidP="00224313">
      <w:pPr>
        <w:jc w:val="both"/>
        <w:rPr>
          <w:sz w:val="24"/>
          <w:szCs w:val="24"/>
        </w:rPr>
      </w:pPr>
      <w:r>
        <w:rPr>
          <w:sz w:val="24"/>
          <w:szCs w:val="24"/>
        </w:rPr>
        <w:t>You can be married to an idea or to making it big. Either ways what does not change is the relentless drive for executing on your plan. All</w:t>
      </w:r>
      <w:r w:rsidR="004403AB">
        <w:rPr>
          <w:sz w:val="24"/>
          <w:szCs w:val="24"/>
        </w:rPr>
        <w:t xml:space="preserve"> great </w:t>
      </w:r>
      <w:r>
        <w:rPr>
          <w:sz w:val="24"/>
          <w:szCs w:val="24"/>
        </w:rPr>
        <w:t>businesses</w:t>
      </w:r>
      <w:r w:rsidR="004403AB">
        <w:rPr>
          <w:sz w:val="24"/>
          <w:szCs w:val="24"/>
        </w:rPr>
        <w:t xml:space="preserve"> begin with an </w:t>
      </w:r>
      <w:r>
        <w:rPr>
          <w:sz w:val="24"/>
          <w:szCs w:val="24"/>
        </w:rPr>
        <w:t>idea,</w:t>
      </w:r>
      <w:r w:rsidR="004403AB">
        <w:rPr>
          <w:sz w:val="24"/>
          <w:szCs w:val="24"/>
        </w:rPr>
        <w:t xml:space="preserve"> but that idea should be such that it can be put into practice.</w:t>
      </w:r>
    </w:p>
    <w:p w14:paraId="760B4F43" w14:textId="1EE30415" w:rsidR="004403AB" w:rsidRDefault="0004784C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The possibility of a</w:t>
      </w:r>
      <w:r w:rsidR="009E177B">
        <w:rPr>
          <w:sz w:val="24"/>
          <w:szCs w:val="24"/>
        </w:rPr>
        <w:t xml:space="preserve">n idea </w:t>
      </w:r>
      <w:r w:rsidR="00DA24A5">
        <w:rPr>
          <w:sz w:val="24"/>
          <w:szCs w:val="24"/>
        </w:rPr>
        <w:t xml:space="preserve">can come in numerous ways – </w:t>
      </w:r>
    </w:p>
    <w:p w14:paraId="2AECACFC" w14:textId="77777777" w:rsidR="00DA24A5" w:rsidRDefault="00236851" w:rsidP="006C0FC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idea that fits your passion, goals and willingness to take risk</w:t>
      </w:r>
    </w:p>
    <w:p w14:paraId="54B50BE6" w14:textId="4CABFFCC" w:rsidR="00236851" w:rsidRDefault="00236851" w:rsidP="006C0FC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Something that you felt lacks in the system and you </w:t>
      </w:r>
      <w:r w:rsidR="00224313">
        <w:rPr>
          <w:sz w:val="24"/>
          <w:szCs w:val="24"/>
        </w:rPr>
        <w:t>would like to improve on</w:t>
      </w:r>
    </w:p>
    <w:p w14:paraId="505FB517" w14:textId="6168CA14" w:rsidR="00557976" w:rsidRDefault="00557976" w:rsidP="006C0FC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expansion to your current business in a new way</w:t>
      </w:r>
    </w:p>
    <w:p w14:paraId="5DC24AF2" w14:textId="3B8B67FE" w:rsidR="00224313" w:rsidRDefault="00381D06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various steps that you need to take.</w:t>
      </w:r>
    </w:p>
    <w:p w14:paraId="1F177178" w14:textId="263FDAE3" w:rsidR="00557976" w:rsidRDefault="00381D06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First, a</w:t>
      </w:r>
      <w:r w:rsidR="00557976">
        <w:rPr>
          <w:sz w:val="24"/>
          <w:szCs w:val="24"/>
        </w:rPr>
        <w:t xml:space="preserve">ll you need to keep in mind </w:t>
      </w:r>
      <w:r>
        <w:rPr>
          <w:sz w:val="24"/>
          <w:szCs w:val="24"/>
        </w:rPr>
        <w:t>is to execute your</w:t>
      </w:r>
      <w:r w:rsidR="00557976">
        <w:rPr>
          <w:sz w:val="24"/>
          <w:szCs w:val="24"/>
        </w:rPr>
        <w:t xml:space="preserve"> idea </w:t>
      </w:r>
      <w:r>
        <w:rPr>
          <w:sz w:val="24"/>
          <w:szCs w:val="24"/>
        </w:rPr>
        <w:t>in the smallest location and smallest set of people possible. D</w:t>
      </w:r>
      <w:r w:rsidR="00557976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557976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="00557976">
        <w:rPr>
          <w:sz w:val="24"/>
          <w:szCs w:val="24"/>
        </w:rPr>
        <w:t xml:space="preserve">t start dreaming of an entire business </w:t>
      </w:r>
      <w:r>
        <w:rPr>
          <w:sz w:val="24"/>
          <w:szCs w:val="24"/>
        </w:rPr>
        <w:t>immediately</w:t>
      </w:r>
      <w:r w:rsidR="00261252">
        <w:rPr>
          <w:sz w:val="24"/>
          <w:szCs w:val="24"/>
        </w:rPr>
        <w:t>.</w:t>
      </w:r>
    </w:p>
    <w:p w14:paraId="397AC1A9" w14:textId="7BD92E60" w:rsidR="00854ED3" w:rsidRDefault="00381D06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Next</w:t>
      </w:r>
      <w:r w:rsidR="00FB5657">
        <w:rPr>
          <w:sz w:val="24"/>
          <w:szCs w:val="24"/>
        </w:rPr>
        <w:t>, you can call it a SWOT (strengths, weakness, opportunities, threats) analysis, now typically in your projects you would’ve googled it out it which restricts your mind’s thinking in a set direction.</w:t>
      </w:r>
    </w:p>
    <w:p w14:paraId="0D60B44A" w14:textId="6927DBB5" w:rsidR="007E0213" w:rsidRDefault="00D7216D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FB5657">
        <w:rPr>
          <w:sz w:val="24"/>
          <w:szCs w:val="24"/>
        </w:rPr>
        <w:t xml:space="preserve">it is your unique idea, while conducting SWOT broaden your search and thinking ability. Take a pen and note down even the slightest possibility you could think of.  Think through </w:t>
      </w:r>
      <w:r w:rsidR="007E0213">
        <w:rPr>
          <w:sz w:val="24"/>
          <w:szCs w:val="24"/>
        </w:rPr>
        <w:t>all the angles.</w:t>
      </w:r>
    </w:p>
    <w:p w14:paraId="5D8B06A4" w14:textId="7E1E66CF" w:rsidR="007E0213" w:rsidRDefault="007F3906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E0213">
        <w:rPr>
          <w:sz w:val="24"/>
          <w:szCs w:val="24"/>
        </w:rPr>
        <w:t>you are convinced with your idea</w:t>
      </w:r>
      <w:r w:rsidR="005F4DE1">
        <w:rPr>
          <w:sz w:val="24"/>
          <w:szCs w:val="24"/>
        </w:rPr>
        <w:t xml:space="preserve"> after SWOT, </w:t>
      </w:r>
      <w:r w:rsidR="007E0213">
        <w:rPr>
          <w:sz w:val="24"/>
          <w:szCs w:val="24"/>
        </w:rPr>
        <w:t xml:space="preserve">you need market validation to check whether it is worth pursuing. That’s where you will adopt a feedback and experimentation approach. It is </w:t>
      </w:r>
      <w:r w:rsidR="005F4DE1">
        <w:rPr>
          <w:sz w:val="24"/>
          <w:szCs w:val="24"/>
        </w:rPr>
        <w:t xml:space="preserve">a </w:t>
      </w:r>
      <w:r w:rsidR="007E0213">
        <w:rPr>
          <w:sz w:val="24"/>
          <w:szCs w:val="24"/>
        </w:rPr>
        <w:t xml:space="preserve">step ahead to relying solely on </w:t>
      </w:r>
      <w:r w:rsidR="00ED6769">
        <w:rPr>
          <w:sz w:val="24"/>
          <w:szCs w:val="24"/>
        </w:rPr>
        <w:t>intuition</w:t>
      </w:r>
      <w:r w:rsidR="00A23A19">
        <w:rPr>
          <w:sz w:val="24"/>
          <w:szCs w:val="24"/>
        </w:rPr>
        <w:t xml:space="preserve"> or thinking. The idea is select a such a sample size and get customer feedback that is guides you in the right direction.</w:t>
      </w:r>
    </w:p>
    <w:p w14:paraId="42778461" w14:textId="1714AF2A" w:rsidR="00A23A19" w:rsidRDefault="00615C25" w:rsidP="006C0FCF">
      <w:pPr>
        <w:jc w:val="both"/>
        <w:rPr>
          <w:sz w:val="24"/>
          <w:szCs w:val="24"/>
        </w:rPr>
      </w:pPr>
      <w:r>
        <w:rPr>
          <w:sz w:val="24"/>
          <w:szCs w:val="24"/>
        </w:rPr>
        <w:t>Steps for market validation</w:t>
      </w:r>
    </w:p>
    <w:p w14:paraId="00DC1B6C" w14:textId="51B2A88D" w:rsidR="00615C25" w:rsidRDefault="00615C25" w:rsidP="006C0FC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Reaching out and talking to target customers about their pain points and </w:t>
      </w:r>
      <w:r w:rsidR="00E010B2">
        <w:rPr>
          <w:sz w:val="24"/>
          <w:szCs w:val="24"/>
        </w:rPr>
        <w:t>getting idea about your product/ service by proposing the solution to them.</w:t>
      </w:r>
    </w:p>
    <w:p w14:paraId="0A2A0742" w14:textId="5D000112" w:rsidR="00261252" w:rsidRDefault="00E010B2" w:rsidP="006C0FC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Need not have a finished product or service rather create a prototype of the finished product to validate the idea with TG.</w:t>
      </w:r>
    </w:p>
    <w:p w14:paraId="6436088C" w14:textId="0D1A26D0" w:rsidR="00CC16AF" w:rsidRDefault="00CC16AF" w:rsidP="006C0FC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 the process, you will learn a lot about your product, customers mindset and identify a deeper understanding of the problem they are willing to pay for.</w:t>
      </w:r>
    </w:p>
    <w:p w14:paraId="04ADA1DE" w14:textId="194BB5B8" w:rsidR="006C0FCF" w:rsidRDefault="00A57954" w:rsidP="007D315F">
      <w:pPr>
        <w:jc w:val="both"/>
        <w:rPr>
          <w:sz w:val="24"/>
          <w:szCs w:val="24"/>
        </w:rPr>
      </w:pPr>
      <w:r>
        <w:rPr>
          <w:sz w:val="24"/>
          <w:szCs w:val="24"/>
        </w:rPr>
        <w:t>Yo</w:t>
      </w:r>
      <w:r w:rsidR="006C0FCF">
        <w:rPr>
          <w:sz w:val="24"/>
          <w:szCs w:val="24"/>
        </w:rPr>
        <w:t xml:space="preserve">u should be careful while dealing with your target customers and try to maintain this relationship. Alternatively, you may find potential customers who say, if you build that, I will buy it, leading you right into finding your first paying customers. </w:t>
      </w:r>
    </w:p>
    <w:p w14:paraId="6596D35E" w14:textId="4C06560E" w:rsidR="007D315F" w:rsidRDefault="007D315F" w:rsidP="00CE3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Depending on the feedback, after some iterations, and a few convinced customers’ order, offer a small batch of product/service </w:t>
      </w:r>
      <w:r w:rsidR="00DE357E">
        <w:rPr>
          <w:sz w:val="24"/>
          <w:szCs w:val="24"/>
        </w:rPr>
        <w:t>to your first paying customers. If everything happens correctly, you should have identified at least a few clients through this market validation process.</w:t>
      </w:r>
    </w:p>
    <w:p w14:paraId="63952CBF" w14:textId="6CE27A52" w:rsidR="006167CA" w:rsidRDefault="00DE357E" w:rsidP="00CE3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such batch will give you some sense of much capital you’ll need to reach key milestones. Get feedback </w:t>
      </w:r>
      <w:r w:rsidR="00EC5C5B">
        <w:rPr>
          <w:sz w:val="24"/>
          <w:szCs w:val="24"/>
        </w:rPr>
        <w:t xml:space="preserve">and be sure to respond back to your first batch. Once you have got a validation of your marketing and product, you would want to fix it and make some adjustments. </w:t>
      </w:r>
    </w:p>
    <w:p w14:paraId="477B7AF3" w14:textId="75E661EB" w:rsidR="006167CA" w:rsidRDefault="006167CA" w:rsidP="00CE3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was a systematic approach of turning your idea into reality. </w:t>
      </w:r>
    </w:p>
    <w:p w14:paraId="06AC8E0F" w14:textId="4908534D" w:rsidR="00CC7609" w:rsidRPr="006167CA" w:rsidRDefault="00CC7609" w:rsidP="00CE3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final tip, </w:t>
      </w:r>
      <w:r w:rsidR="00D20109">
        <w:rPr>
          <w:sz w:val="24"/>
          <w:szCs w:val="24"/>
        </w:rPr>
        <w:t xml:space="preserve">during the entire process </w:t>
      </w:r>
      <w:r w:rsidR="005C5738">
        <w:rPr>
          <w:sz w:val="24"/>
          <w:szCs w:val="24"/>
        </w:rPr>
        <w:t xml:space="preserve">you can customize and make changes in </w:t>
      </w:r>
      <w:r w:rsidR="00D96DBB">
        <w:rPr>
          <w:sz w:val="24"/>
          <w:szCs w:val="24"/>
        </w:rPr>
        <w:t xml:space="preserve">the market validation process if you are struggling to get a clear feedback and market </w:t>
      </w:r>
      <w:r w:rsidR="001A171E">
        <w:rPr>
          <w:sz w:val="24"/>
          <w:szCs w:val="24"/>
        </w:rPr>
        <w:t>response from customers.</w:t>
      </w:r>
    </w:p>
    <w:p w14:paraId="60A99F82" w14:textId="301C1C71" w:rsidR="00FF14C4" w:rsidRPr="00FF14C4" w:rsidRDefault="00FF14C4" w:rsidP="00FF14C4">
      <w:pPr>
        <w:ind w:left="360"/>
        <w:jc w:val="both"/>
        <w:rPr>
          <w:sz w:val="24"/>
          <w:szCs w:val="24"/>
        </w:rPr>
      </w:pPr>
    </w:p>
    <w:p w14:paraId="621E1E48" w14:textId="77777777" w:rsidR="00AA19E4" w:rsidRDefault="00AA19E4" w:rsidP="00AA19E4">
      <w:pPr>
        <w:jc w:val="both"/>
      </w:pPr>
    </w:p>
    <w:p w14:paraId="387CAE09" w14:textId="77777777" w:rsidR="00AA19E4" w:rsidRPr="003613DC" w:rsidRDefault="00AA19E4" w:rsidP="003613DC"/>
    <w:sectPr w:rsidR="00AA19E4" w:rsidRPr="003613D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04A5C" w14:textId="77777777" w:rsidR="00797E3D" w:rsidRDefault="00797E3D">
      <w:r>
        <w:separator/>
      </w:r>
    </w:p>
    <w:p w14:paraId="09F17BD3" w14:textId="77777777" w:rsidR="00797E3D" w:rsidRDefault="00797E3D"/>
  </w:endnote>
  <w:endnote w:type="continuationSeparator" w:id="0">
    <w:p w14:paraId="692D8741" w14:textId="77777777" w:rsidR="00797E3D" w:rsidRDefault="00797E3D">
      <w:r>
        <w:continuationSeparator/>
      </w:r>
    </w:p>
    <w:p w14:paraId="12AAB45D" w14:textId="77777777" w:rsidR="00797E3D" w:rsidRDefault="00797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2B00D" w14:textId="77777777" w:rsidR="00320711" w:rsidRDefault="00F070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2597" w14:textId="77777777" w:rsidR="00797E3D" w:rsidRDefault="00797E3D">
      <w:r>
        <w:separator/>
      </w:r>
    </w:p>
    <w:p w14:paraId="533AD404" w14:textId="77777777" w:rsidR="00797E3D" w:rsidRDefault="00797E3D"/>
  </w:footnote>
  <w:footnote w:type="continuationSeparator" w:id="0">
    <w:p w14:paraId="63FD502E" w14:textId="77777777" w:rsidR="00797E3D" w:rsidRDefault="00797E3D">
      <w:r>
        <w:continuationSeparator/>
      </w:r>
    </w:p>
    <w:p w14:paraId="07F9E602" w14:textId="77777777" w:rsidR="00797E3D" w:rsidRDefault="00797E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032B55"/>
    <w:multiLevelType w:val="hybridMultilevel"/>
    <w:tmpl w:val="A41E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804B7"/>
    <w:multiLevelType w:val="hybridMultilevel"/>
    <w:tmpl w:val="DAA8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E6"/>
    <w:rsid w:val="0004784C"/>
    <w:rsid w:val="001A171E"/>
    <w:rsid w:val="00224313"/>
    <w:rsid w:val="00236851"/>
    <w:rsid w:val="00261252"/>
    <w:rsid w:val="00320711"/>
    <w:rsid w:val="003613DC"/>
    <w:rsid w:val="00381D06"/>
    <w:rsid w:val="004403AB"/>
    <w:rsid w:val="00557976"/>
    <w:rsid w:val="005C5738"/>
    <w:rsid w:val="005F4DE1"/>
    <w:rsid w:val="00615C25"/>
    <w:rsid w:val="006167CA"/>
    <w:rsid w:val="006C0FCF"/>
    <w:rsid w:val="00797E3D"/>
    <w:rsid w:val="007D315F"/>
    <w:rsid w:val="007E0213"/>
    <w:rsid w:val="007F3906"/>
    <w:rsid w:val="00854ED3"/>
    <w:rsid w:val="00943D51"/>
    <w:rsid w:val="009A01E6"/>
    <w:rsid w:val="009E177B"/>
    <w:rsid w:val="00A23A19"/>
    <w:rsid w:val="00A57954"/>
    <w:rsid w:val="00AA19E4"/>
    <w:rsid w:val="00B10BD1"/>
    <w:rsid w:val="00C11D00"/>
    <w:rsid w:val="00CC0BC3"/>
    <w:rsid w:val="00CC16AF"/>
    <w:rsid w:val="00CC7609"/>
    <w:rsid w:val="00CE30C8"/>
    <w:rsid w:val="00D150D1"/>
    <w:rsid w:val="00D20109"/>
    <w:rsid w:val="00D66E7E"/>
    <w:rsid w:val="00D7216D"/>
    <w:rsid w:val="00D96DBB"/>
    <w:rsid w:val="00DA24A5"/>
    <w:rsid w:val="00DC24B3"/>
    <w:rsid w:val="00DC3E1A"/>
    <w:rsid w:val="00DE357E"/>
    <w:rsid w:val="00E010B2"/>
    <w:rsid w:val="00EC5C5B"/>
    <w:rsid w:val="00ED6769"/>
    <w:rsid w:val="00F0700C"/>
    <w:rsid w:val="00FB5657"/>
    <w:rsid w:val="00FF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8E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3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joldua/Library/Containers/com.microsoft.Word/Data/Library/Caches/1639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83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Achyut Sharma</cp:lastModifiedBy>
  <cp:revision>15</cp:revision>
  <dcterms:created xsi:type="dcterms:W3CDTF">2020-07-16T10:07:00Z</dcterms:created>
  <dcterms:modified xsi:type="dcterms:W3CDTF">2020-07-19T20:05:00Z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