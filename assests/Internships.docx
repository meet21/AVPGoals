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380DB" w14:textId="7271E8C7" w:rsidR="00FE2FA7" w:rsidRDefault="006E07DE">
      <w:pPr>
        <w:pStyle w:val="Heading1"/>
      </w:pPr>
      <w:r>
        <w:t xml:space="preserve">Internships </w:t>
      </w:r>
    </w:p>
    <w:p w14:paraId="63DE97CF" w14:textId="06346712" w:rsidR="00FE2FA7" w:rsidRDefault="00B41310" w:rsidP="00754A26">
      <w:pPr>
        <w:pStyle w:val="Heading2"/>
        <w:jc w:val="both"/>
        <w:rPr>
          <w:sz w:val="24"/>
          <w:szCs w:val="24"/>
        </w:rPr>
      </w:pPr>
      <w:r>
        <w:rPr>
          <w:sz w:val="24"/>
          <w:szCs w:val="24"/>
        </w:rPr>
        <w:t>These days t</w:t>
      </w:r>
      <w:r w:rsidR="00F74102">
        <w:rPr>
          <w:sz w:val="24"/>
          <w:szCs w:val="24"/>
        </w:rPr>
        <w:t xml:space="preserve">he only way out </w:t>
      </w:r>
      <w:r>
        <w:rPr>
          <w:sz w:val="24"/>
          <w:szCs w:val="24"/>
        </w:rPr>
        <w:t xml:space="preserve">that </w:t>
      </w:r>
      <w:r w:rsidR="00F74102">
        <w:rPr>
          <w:sz w:val="24"/>
          <w:szCs w:val="24"/>
        </w:rPr>
        <w:t xml:space="preserve">students can think of for improving their resume is </w:t>
      </w:r>
      <w:r w:rsidR="006C7176">
        <w:rPr>
          <w:sz w:val="24"/>
          <w:szCs w:val="24"/>
        </w:rPr>
        <w:t xml:space="preserve">via </w:t>
      </w:r>
      <w:r w:rsidR="00F74102" w:rsidRPr="00130C9D">
        <w:rPr>
          <w:i/>
          <w:sz w:val="24"/>
          <w:szCs w:val="24"/>
        </w:rPr>
        <w:t>internships</w:t>
      </w:r>
      <w:r w:rsidR="00F74102">
        <w:rPr>
          <w:sz w:val="24"/>
          <w:szCs w:val="24"/>
        </w:rPr>
        <w:t xml:space="preserve">. Although you cannot ignore the fact that internships are a proven way to </w:t>
      </w:r>
      <w:r w:rsidR="004514BD">
        <w:rPr>
          <w:sz w:val="24"/>
          <w:szCs w:val="24"/>
        </w:rPr>
        <w:t>help you get practical exposure.</w:t>
      </w:r>
    </w:p>
    <w:p w14:paraId="6A437BE4" w14:textId="5E55E8CE" w:rsidR="00822022" w:rsidRDefault="0065318F" w:rsidP="00754A26">
      <w:pPr>
        <w:jc w:val="both"/>
        <w:rPr>
          <w:sz w:val="24"/>
          <w:szCs w:val="24"/>
        </w:rPr>
      </w:pPr>
      <w:r>
        <w:rPr>
          <w:sz w:val="24"/>
          <w:szCs w:val="24"/>
        </w:rPr>
        <w:t xml:space="preserve">But it is not the only way out </w:t>
      </w:r>
      <w:r w:rsidR="00DB43DA" w:rsidRPr="00DB43DA">
        <w:rPr>
          <w:sz w:val="24"/>
          <w:szCs w:val="24"/>
        </w:rPr>
        <w:t>also be kept in mind.</w:t>
      </w:r>
      <w:r w:rsidR="00DB43DA">
        <w:rPr>
          <w:sz w:val="24"/>
          <w:szCs w:val="24"/>
        </w:rPr>
        <w:t xml:space="preserve"> The idea is to start early and intern periodically.</w:t>
      </w:r>
    </w:p>
    <w:p w14:paraId="026DE7B5" w14:textId="77777777" w:rsidR="00DA094D" w:rsidRDefault="00F371C9" w:rsidP="00754A26">
      <w:pPr>
        <w:jc w:val="both"/>
        <w:rPr>
          <w:sz w:val="24"/>
          <w:szCs w:val="24"/>
        </w:rPr>
      </w:pPr>
      <w:r>
        <w:rPr>
          <w:sz w:val="24"/>
          <w:szCs w:val="24"/>
        </w:rPr>
        <w:t xml:space="preserve">You can start as early in </w:t>
      </w:r>
      <w:r w:rsidR="00DB43DA">
        <w:rPr>
          <w:sz w:val="24"/>
          <w:szCs w:val="24"/>
        </w:rPr>
        <w:t>first year and can continue much after you have been placed.</w:t>
      </w:r>
      <w:r w:rsidR="006D0A37">
        <w:rPr>
          <w:sz w:val="24"/>
          <w:szCs w:val="24"/>
        </w:rPr>
        <w:t xml:space="preserve"> Internships help you in building connections and establishing network across various sectors. Almost 60 percent of you would want to take up MBA or be in a managerial position in near future, internship is the best way to get your feet wet and discover your strengths. </w:t>
      </w:r>
    </w:p>
    <w:p w14:paraId="1E47E1CE" w14:textId="75CE1B00" w:rsidR="00DB43DA" w:rsidRDefault="006D0A37" w:rsidP="00754A26">
      <w:pPr>
        <w:jc w:val="both"/>
        <w:rPr>
          <w:sz w:val="24"/>
          <w:szCs w:val="24"/>
        </w:rPr>
      </w:pPr>
      <w:r>
        <w:rPr>
          <w:sz w:val="24"/>
          <w:szCs w:val="24"/>
        </w:rPr>
        <w:t xml:space="preserve">You may choose to go in a specific field, explore all possible </w:t>
      </w:r>
      <w:r w:rsidR="00DA094D">
        <w:rPr>
          <w:sz w:val="24"/>
          <w:szCs w:val="24"/>
        </w:rPr>
        <w:t xml:space="preserve">position, associated </w:t>
      </w:r>
      <w:r>
        <w:rPr>
          <w:sz w:val="24"/>
          <w:szCs w:val="24"/>
        </w:rPr>
        <w:t>res</w:t>
      </w:r>
      <w:r w:rsidR="00C728C7">
        <w:rPr>
          <w:sz w:val="24"/>
          <w:szCs w:val="24"/>
        </w:rPr>
        <w:t>ponsibilities and identify where your expertise lies.</w:t>
      </w:r>
      <w:r w:rsidR="000D7C28">
        <w:rPr>
          <w:sz w:val="24"/>
          <w:szCs w:val="24"/>
        </w:rPr>
        <w:t xml:space="preserve"> </w:t>
      </w:r>
      <w:r w:rsidR="00746D5C">
        <w:rPr>
          <w:sz w:val="24"/>
          <w:szCs w:val="24"/>
        </w:rPr>
        <w:t>Thus,</w:t>
      </w:r>
      <w:r w:rsidR="000D7C28">
        <w:rPr>
          <w:sz w:val="24"/>
          <w:szCs w:val="24"/>
        </w:rPr>
        <w:t xml:space="preserve"> once you develop interest for a field you may choose </w:t>
      </w:r>
      <w:r w:rsidR="003669CF">
        <w:rPr>
          <w:sz w:val="24"/>
          <w:szCs w:val="24"/>
        </w:rPr>
        <w:t xml:space="preserve">to </w:t>
      </w:r>
      <w:r w:rsidR="00746D5C">
        <w:rPr>
          <w:sz w:val="24"/>
          <w:szCs w:val="24"/>
        </w:rPr>
        <w:t>read about it, look for a certification, work on relevant projects.</w:t>
      </w:r>
    </w:p>
    <w:p w14:paraId="3192C9DD" w14:textId="12A5B522" w:rsidR="00746D5C" w:rsidRDefault="00746D5C" w:rsidP="00754A26">
      <w:pPr>
        <w:jc w:val="both"/>
        <w:rPr>
          <w:sz w:val="24"/>
          <w:szCs w:val="24"/>
        </w:rPr>
      </w:pPr>
      <w:r>
        <w:rPr>
          <w:sz w:val="24"/>
          <w:szCs w:val="24"/>
        </w:rPr>
        <w:t>Now look back at all the modules we’ve covered so far, you wouldn’t want to think of topics for your projects, bus</w:t>
      </w:r>
      <w:r w:rsidR="00F708AB">
        <w:rPr>
          <w:sz w:val="24"/>
          <w:szCs w:val="24"/>
        </w:rPr>
        <w:t>iness idea, patents once you start internships</w:t>
      </w:r>
      <w:r>
        <w:rPr>
          <w:sz w:val="24"/>
          <w:szCs w:val="24"/>
        </w:rPr>
        <w:t>.</w:t>
      </w:r>
      <w:r w:rsidR="00F708AB">
        <w:rPr>
          <w:sz w:val="24"/>
          <w:szCs w:val="24"/>
        </w:rPr>
        <w:t xml:space="preserve"> It is all interconnected. </w:t>
      </w:r>
    </w:p>
    <w:p w14:paraId="0C41FDB2" w14:textId="1806746A" w:rsidR="00746D5C" w:rsidRDefault="00746D5C" w:rsidP="00754A26">
      <w:pPr>
        <w:jc w:val="both"/>
        <w:rPr>
          <w:sz w:val="24"/>
          <w:szCs w:val="24"/>
        </w:rPr>
      </w:pPr>
      <w:r>
        <w:rPr>
          <w:sz w:val="24"/>
          <w:szCs w:val="24"/>
        </w:rPr>
        <w:t xml:space="preserve">Adopt an approach where you </w:t>
      </w:r>
      <w:r w:rsidR="006E324B">
        <w:rPr>
          <w:sz w:val="24"/>
          <w:szCs w:val="24"/>
        </w:rPr>
        <w:t xml:space="preserve">don’t </w:t>
      </w:r>
      <w:r>
        <w:rPr>
          <w:sz w:val="24"/>
          <w:szCs w:val="24"/>
        </w:rPr>
        <w:t xml:space="preserve">keep on jumping to the next internship rather thoroughly analyze what did you derive about yourself, interest, learning, </w:t>
      </w:r>
      <w:r w:rsidR="00104C37">
        <w:rPr>
          <w:sz w:val="24"/>
          <w:szCs w:val="24"/>
        </w:rPr>
        <w:t xml:space="preserve">THINK </w:t>
      </w:r>
      <w:r>
        <w:rPr>
          <w:sz w:val="24"/>
          <w:szCs w:val="24"/>
        </w:rPr>
        <w:t>can I work on a similar project to get in-depth knowledge on the subject.</w:t>
      </w:r>
    </w:p>
    <w:p w14:paraId="13EEF99E" w14:textId="42F0E212" w:rsidR="00410056" w:rsidRDefault="00F0546A" w:rsidP="00754A26">
      <w:pPr>
        <w:jc w:val="both"/>
        <w:rPr>
          <w:sz w:val="24"/>
          <w:szCs w:val="24"/>
        </w:rPr>
      </w:pPr>
      <w:r>
        <w:rPr>
          <w:sz w:val="24"/>
          <w:szCs w:val="24"/>
        </w:rPr>
        <w:t>Internships are not only important for students who know what their goal is, but they are important for students to confirm what they think their goal may be before making further commitments.</w:t>
      </w:r>
    </w:p>
    <w:p w14:paraId="5B5D8D27" w14:textId="0DD0C44F" w:rsidR="008C51F8" w:rsidRDefault="00CF7C7A" w:rsidP="00754A26">
      <w:pPr>
        <w:jc w:val="both"/>
        <w:rPr>
          <w:sz w:val="24"/>
          <w:szCs w:val="24"/>
        </w:rPr>
      </w:pPr>
      <w:r>
        <w:rPr>
          <w:sz w:val="24"/>
          <w:szCs w:val="24"/>
        </w:rPr>
        <w:t xml:space="preserve">Professionalism, by now you must’ve heard this word a hundred times, but to inherit its true meaning you need to experience it first. That’s what internships are for, shaping those soft skills aspects </w:t>
      </w:r>
      <w:r w:rsidR="00F821C8">
        <w:rPr>
          <w:sz w:val="24"/>
          <w:szCs w:val="24"/>
        </w:rPr>
        <w:t xml:space="preserve">of </w:t>
      </w:r>
      <w:r>
        <w:rPr>
          <w:sz w:val="24"/>
          <w:szCs w:val="24"/>
        </w:rPr>
        <w:t>your personality</w:t>
      </w:r>
      <w:r w:rsidR="00F821C8">
        <w:rPr>
          <w:sz w:val="24"/>
          <w:szCs w:val="24"/>
        </w:rPr>
        <w:t xml:space="preserve">. </w:t>
      </w:r>
    </w:p>
    <w:p w14:paraId="419FD616" w14:textId="12C10708" w:rsidR="007156A8" w:rsidRDefault="007156A8" w:rsidP="00754A26">
      <w:pPr>
        <w:jc w:val="both"/>
        <w:rPr>
          <w:sz w:val="24"/>
          <w:szCs w:val="24"/>
        </w:rPr>
      </w:pPr>
      <w:r>
        <w:rPr>
          <w:sz w:val="24"/>
          <w:szCs w:val="24"/>
        </w:rPr>
        <w:t xml:space="preserve">When you will get a chance to showcase and practice </w:t>
      </w:r>
      <w:r w:rsidRPr="00782170">
        <w:rPr>
          <w:b/>
          <w:sz w:val="24"/>
          <w:szCs w:val="24"/>
        </w:rPr>
        <w:t>professionalism</w:t>
      </w:r>
      <w:r>
        <w:rPr>
          <w:sz w:val="24"/>
          <w:szCs w:val="24"/>
        </w:rPr>
        <w:t xml:space="preserve">, you will also </w:t>
      </w:r>
      <w:r w:rsidR="00754A26">
        <w:rPr>
          <w:sz w:val="24"/>
          <w:szCs w:val="24"/>
        </w:rPr>
        <w:t>learn how organizations work and function. It will help you in understanding the workplace culture, employee behavior, leadership and org structure which will help you to onboard better in the first job.</w:t>
      </w:r>
    </w:p>
    <w:p w14:paraId="12376E9D" w14:textId="019BD78E" w:rsidR="00754A26" w:rsidRDefault="00754A26" w:rsidP="00754A26">
      <w:pPr>
        <w:jc w:val="both"/>
        <w:rPr>
          <w:sz w:val="24"/>
          <w:szCs w:val="24"/>
        </w:rPr>
      </w:pPr>
      <w:r>
        <w:rPr>
          <w:sz w:val="24"/>
          <w:szCs w:val="24"/>
        </w:rPr>
        <w:t>Wi</w:t>
      </w:r>
      <w:r w:rsidR="00782170">
        <w:rPr>
          <w:sz w:val="24"/>
          <w:szCs w:val="24"/>
        </w:rPr>
        <w:t xml:space="preserve">th professional outlook comes </w:t>
      </w:r>
      <w:r w:rsidRPr="00782170">
        <w:rPr>
          <w:b/>
          <w:sz w:val="24"/>
          <w:szCs w:val="24"/>
        </w:rPr>
        <w:t>systematic feedback</w:t>
      </w:r>
      <w:r>
        <w:rPr>
          <w:sz w:val="24"/>
          <w:szCs w:val="24"/>
        </w:rPr>
        <w:t>, while knowledge of theory is a must internships give you the opportunity to receive feedback from someone where you aspire to be.</w:t>
      </w:r>
    </w:p>
    <w:p w14:paraId="7908CE48" w14:textId="623CCB8D" w:rsidR="00927C9B" w:rsidRPr="00DB43DA" w:rsidRDefault="00390AAE" w:rsidP="00DB43DA">
      <w:pPr>
        <w:jc w:val="both"/>
        <w:rPr>
          <w:sz w:val="24"/>
          <w:szCs w:val="24"/>
        </w:rPr>
      </w:pPr>
      <w:r>
        <w:rPr>
          <w:sz w:val="24"/>
          <w:szCs w:val="24"/>
        </w:rPr>
        <w:t xml:space="preserve">Internships are the best means for an inclusive growth and development, you face practicality of situations when you are the decision maker. Look for opportunities to learn and shadow your peers whenever you get a chance to and observe them minutely. Try and gather your own </w:t>
      </w:r>
      <w:r w:rsidR="003050E7">
        <w:rPr>
          <w:sz w:val="24"/>
          <w:szCs w:val="24"/>
        </w:rPr>
        <w:lastRenderedPageBreak/>
        <w:t xml:space="preserve">understanding on how </w:t>
      </w:r>
      <w:r>
        <w:rPr>
          <w:sz w:val="24"/>
          <w:szCs w:val="24"/>
        </w:rPr>
        <w:t>departments work, hierarchy</w:t>
      </w:r>
      <w:r w:rsidR="00F21E5F">
        <w:rPr>
          <w:sz w:val="24"/>
          <w:szCs w:val="24"/>
        </w:rPr>
        <w:t xml:space="preserve"> followed</w:t>
      </w:r>
      <w:bookmarkStart w:id="0" w:name="_GoBack"/>
      <w:bookmarkEnd w:id="0"/>
      <w:r>
        <w:rPr>
          <w:sz w:val="24"/>
          <w:szCs w:val="24"/>
        </w:rPr>
        <w:t>, and meetings, sum it up through a project – it will benefit you in the long run.</w:t>
      </w:r>
    </w:p>
    <w:sectPr w:rsidR="00927C9B" w:rsidRPr="00DB43DA">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D53F6" w14:textId="77777777" w:rsidR="006F20DE" w:rsidRDefault="006F20DE">
      <w:r>
        <w:separator/>
      </w:r>
    </w:p>
    <w:p w14:paraId="71DADEA7" w14:textId="77777777" w:rsidR="006F20DE" w:rsidRDefault="006F20DE"/>
  </w:endnote>
  <w:endnote w:type="continuationSeparator" w:id="0">
    <w:p w14:paraId="38EBA0D5" w14:textId="77777777" w:rsidR="006F20DE" w:rsidRDefault="006F20DE">
      <w:r>
        <w:continuationSeparator/>
      </w:r>
    </w:p>
    <w:p w14:paraId="4285DBED" w14:textId="77777777" w:rsidR="006F20DE" w:rsidRDefault="006F20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11FD32B0" w14:textId="77777777" w:rsidR="00FE2FA7" w:rsidRDefault="009C34C1">
        <w:pPr>
          <w:pStyle w:val="Footer"/>
        </w:pPr>
        <w:r>
          <w:fldChar w:fldCharType="begin"/>
        </w:r>
        <w:r>
          <w:instrText xml:space="preserve"> PAGE   \* MERGEFORMAT </w:instrText>
        </w:r>
        <w:r>
          <w:fldChar w:fldCharType="separate"/>
        </w:r>
        <w:r w:rsidR="00F21E5F">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2D364" w14:textId="77777777" w:rsidR="006F20DE" w:rsidRDefault="006F20DE">
      <w:r>
        <w:separator/>
      </w:r>
    </w:p>
    <w:p w14:paraId="48045501" w14:textId="77777777" w:rsidR="006F20DE" w:rsidRDefault="006F20DE"/>
  </w:footnote>
  <w:footnote w:type="continuationSeparator" w:id="0">
    <w:p w14:paraId="086ADD3E" w14:textId="77777777" w:rsidR="006F20DE" w:rsidRDefault="006F20DE">
      <w:r>
        <w:continuationSeparator/>
      </w:r>
    </w:p>
    <w:p w14:paraId="06B658C3" w14:textId="77777777" w:rsidR="006F20DE" w:rsidRDefault="006F20D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7DE"/>
    <w:rsid w:val="000029DB"/>
    <w:rsid w:val="000D7C28"/>
    <w:rsid w:val="00104C37"/>
    <w:rsid w:val="00130C9D"/>
    <w:rsid w:val="001A0287"/>
    <w:rsid w:val="001B082A"/>
    <w:rsid w:val="002C666D"/>
    <w:rsid w:val="003050E7"/>
    <w:rsid w:val="003669CF"/>
    <w:rsid w:val="00390AAE"/>
    <w:rsid w:val="00410056"/>
    <w:rsid w:val="00412B6F"/>
    <w:rsid w:val="004514BD"/>
    <w:rsid w:val="004D594D"/>
    <w:rsid w:val="00537FEA"/>
    <w:rsid w:val="0065318F"/>
    <w:rsid w:val="006C7176"/>
    <w:rsid w:val="006D0A37"/>
    <w:rsid w:val="006E07DE"/>
    <w:rsid w:val="006E324B"/>
    <w:rsid w:val="006F20DE"/>
    <w:rsid w:val="007156A8"/>
    <w:rsid w:val="00746D5C"/>
    <w:rsid w:val="00754A26"/>
    <w:rsid w:val="00782170"/>
    <w:rsid w:val="00822022"/>
    <w:rsid w:val="008C51F8"/>
    <w:rsid w:val="00927C9B"/>
    <w:rsid w:val="009C34C1"/>
    <w:rsid w:val="00A43E11"/>
    <w:rsid w:val="00B41310"/>
    <w:rsid w:val="00C728C7"/>
    <w:rsid w:val="00CF7C7A"/>
    <w:rsid w:val="00DA094D"/>
    <w:rsid w:val="00DB43DA"/>
    <w:rsid w:val="00DB7D0A"/>
    <w:rsid w:val="00F0546A"/>
    <w:rsid w:val="00F21E5F"/>
    <w:rsid w:val="00F371C9"/>
    <w:rsid w:val="00F708AB"/>
    <w:rsid w:val="00F74102"/>
    <w:rsid w:val="00F821C8"/>
    <w:rsid w:val="00FE2FA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6B0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joldua/Library/Containers/com.microsoft.Word/Data/Library/Caches/1639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59</TotalTime>
  <Pages>2</Pages>
  <Words>399</Words>
  <Characters>2280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2020-07-17T10:56:00Z</dcterms:created>
  <dcterms:modified xsi:type="dcterms:W3CDTF">2020-07-18T12:41:00Z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